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5C40" w14:textId="6126046C" w:rsidR="00EA2479" w:rsidRPr="004B0CF1" w:rsidRDefault="007156AE" w:rsidP="004647B3">
      <w:pPr>
        <w:pStyle w:val="Heading1"/>
        <w:spacing w:line="360" w:lineRule="auto"/>
        <w:rPr>
          <w:rFonts w:asciiTheme="minorHAnsi" w:hAnsiTheme="minorHAnsi" w:cstheme="minorHAnsi"/>
          <w:sz w:val="48"/>
          <w:szCs w:val="48"/>
        </w:rPr>
      </w:pPr>
      <w:r>
        <w:rPr>
          <w:rFonts w:ascii="Arial Black" w:hAnsi="Arial Black" w:cstheme="minorHAnsi"/>
          <w:sz w:val="48"/>
          <w:szCs w:val="48"/>
        </w:rPr>
        <w:t xml:space="preserve">           </w:t>
      </w:r>
      <w:r w:rsidR="000B0716">
        <w:rPr>
          <w:rFonts w:ascii="Arial Black" w:hAnsi="Arial Black" w:cstheme="minorHAnsi"/>
          <w:sz w:val="48"/>
          <w:szCs w:val="48"/>
        </w:rPr>
        <w:t xml:space="preserve">   </w:t>
      </w:r>
      <w:r w:rsidR="00EA2479" w:rsidRPr="004B0CF1">
        <w:rPr>
          <w:rFonts w:asciiTheme="minorHAnsi" w:hAnsiTheme="minorHAnsi" w:cstheme="minorHAnsi"/>
          <w:sz w:val="48"/>
          <w:szCs w:val="48"/>
        </w:rPr>
        <w:t>CHARLES IKECHUKWU</w:t>
      </w:r>
    </w:p>
    <w:p w14:paraId="3560D898" w14:textId="25F72807" w:rsidR="00EA2479" w:rsidRPr="004B0CF1" w:rsidRDefault="001812C8" w:rsidP="004647B3">
      <w:pPr>
        <w:spacing w:line="360" w:lineRule="auto"/>
        <w:rPr>
          <w:rFonts w:cstheme="minorHAnsi"/>
        </w:rPr>
      </w:pPr>
      <w:r w:rsidRPr="004B0CF1">
        <w:rPr>
          <w:rFonts w:cstheme="minorHAnsi"/>
          <w:b/>
          <w:bCs/>
        </w:rPr>
        <w:t>ADDRESS:</w:t>
      </w:r>
      <w:r w:rsidR="00CB38D0" w:rsidRPr="004B0CF1">
        <w:rPr>
          <w:rFonts w:cstheme="minorHAnsi"/>
          <w:b/>
          <w:bCs/>
        </w:rPr>
        <w:t xml:space="preserve"> </w:t>
      </w:r>
      <w:r w:rsidR="00472764">
        <w:rPr>
          <w:rFonts w:cstheme="minorHAnsi"/>
        </w:rPr>
        <w:t>No 2 Wisdom school road, Kwankwashe</w:t>
      </w:r>
      <w:r w:rsidR="00E220AE">
        <w:rPr>
          <w:rFonts w:cstheme="minorHAnsi"/>
        </w:rPr>
        <w:t xml:space="preserve">, </w:t>
      </w:r>
      <w:proofErr w:type="spellStart"/>
      <w:r w:rsidR="00E220AE">
        <w:rPr>
          <w:rFonts w:cstheme="minorHAnsi"/>
        </w:rPr>
        <w:t>Suleja</w:t>
      </w:r>
      <w:proofErr w:type="spellEnd"/>
      <w:r w:rsidR="00E220AE">
        <w:rPr>
          <w:rFonts w:cstheme="minorHAnsi"/>
        </w:rPr>
        <w:t>, Niger state</w:t>
      </w:r>
    </w:p>
    <w:p w14:paraId="5FCDC89F" w14:textId="144BCDCD" w:rsidR="001812C8" w:rsidRPr="004B0CF1" w:rsidRDefault="001812C8" w:rsidP="004647B3">
      <w:pPr>
        <w:spacing w:line="360" w:lineRule="auto"/>
        <w:rPr>
          <w:rFonts w:cstheme="minorHAnsi"/>
        </w:rPr>
      </w:pPr>
      <w:r w:rsidRPr="004B0CF1">
        <w:rPr>
          <w:rFonts w:cstheme="minorHAnsi"/>
          <w:b/>
          <w:bCs/>
        </w:rPr>
        <w:t>PHONE:</w:t>
      </w:r>
      <w:r w:rsidR="007F58B2" w:rsidRPr="004B0CF1">
        <w:rPr>
          <w:rFonts w:cstheme="minorHAnsi"/>
          <w:b/>
          <w:bCs/>
        </w:rPr>
        <w:t xml:space="preserve"> </w:t>
      </w:r>
      <w:r w:rsidR="007F58B2" w:rsidRPr="004B0CF1">
        <w:rPr>
          <w:rFonts w:cstheme="minorHAnsi"/>
        </w:rPr>
        <w:t>08180850345, 09163</w:t>
      </w:r>
      <w:r w:rsidR="008D04B2" w:rsidRPr="004B0CF1">
        <w:rPr>
          <w:rFonts w:cstheme="minorHAnsi"/>
        </w:rPr>
        <w:t>8</w:t>
      </w:r>
      <w:r w:rsidR="007F58B2" w:rsidRPr="004B0CF1">
        <w:rPr>
          <w:rFonts w:cstheme="minorHAnsi"/>
        </w:rPr>
        <w:t>20302</w:t>
      </w:r>
    </w:p>
    <w:p w14:paraId="74967033" w14:textId="586CACD9" w:rsidR="001812C8" w:rsidRDefault="001812C8" w:rsidP="004647B3">
      <w:pPr>
        <w:spacing w:line="360" w:lineRule="auto"/>
        <w:rPr>
          <w:rFonts w:cstheme="minorHAnsi"/>
        </w:rPr>
      </w:pPr>
      <w:r w:rsidRPr="004B0CF1">
        <w:rPr>
          <w:rFonts w:cstheme="minorHAnsi"/>
          <w:b/>
          <w:bCs/>
        </w:rPr>
        <w:t>EMAIL:</w:t>
      </w:r>
      <w:r w:rsidR="008D04B2" w:rsidRPr="004B0CF1">
        <w:rPr>
          <w:rFonts w:cstheme="minorHAnsi"/>
        </w:rPr>
        <w:t xml:space="preserve"> </w:t>
      </w:r>
      <w:hyperlink r:id="rId7" w:history="1">
        <w:r w:rsidR="00516930" w:rsidRPr="00DA7EA6">
          <w:rPr>
            <w:rStyle w:val="Hyperlink"/>
            <w:rFonts w:cstheme="minorHAnsi"/>
          </w:rPr>
          <w:t>ikechukwucharles345@gmail.com</w:t>
        </w:r>
      </w:hyperlink>
    </w:p>
    <w:p w14:paraId="7833C503" w14:textId="77777777" w:rsidR="00516930" w:rsidRPr="004B0CF1" w:rsidRDefault="00516930" w:rsidP="004647B3">
      <w:pPr>
        <w:spacing w:line="360" w:lineRule="auto"/>
        <w:rPr>
          <w:rFonts w:cstheme="minorHAnsi"/>
        </w:rPr>
      </w:pPr>
    </w:p>
    <w:p w14:paraId="7527FE43" w14:textId="77777777" w:rsidR="00EA2479" w:rsidRPr="004B0CF1" w:rsidRDefault="00EA2479" w:rsidP="004647B3">
      <w:pPr>
        <w:spacing w:line="360" w:lineRule="auto"/>
        <w:rPr>
          <w:rFonts w:cstheme="minorHAnsi"/>
          <w:b/>
          <w:bCs/>
          <w:sz w:val="32"/>
          <w:szCs w:val="32"/>
        </w:rPr>
      </w:pPr>
      <w:r w:rsidRPr="004B0CF1">
        <w:rPr>
          <w:rFonts w:cstheme="minorHAnsi"/>
          <w:b/>
          <w:bCs/>
          <w:sz w:val="32"/>
          <w:szCs w:val="32"/>
        </w:rPr>
        <w:t>OBJECTIVE</w:t>
      </w:r>
    </w:p>
    <w:p w14:paraId="79B22B00" w14:textId="77777777" w:rsidR="003571FE" w:rsidRDefault="003571FE" w:rsidP="00826CCD">
      <w:r>
        <w:t>Ready to learn and seeking  opportunities in a challenging position of a reputable organization to put into use my skills and experience while improving growth and output of the organization.</w:t>
      </w:r>
    </w:p>
    <w:p w14:paraId="708EDA87" w14:textId="11B7894A" w:rsidR="00AD0805" w:rsidRPr="004B0CF1" w:rsidRDefault="007D0EE8" w:rsidP="004647B3">
      <w:pPr>
        <w:pStyle w:val="Heading1"/>
        <w:spacing w:line="360" w:lineRule="auto"/>
        <w:rPr>
          <w:rFonts w:asciiTheme="minorHAnsi" w:hAnsiTheme="minorHAnsi" w:cstheme="minorHAnsi"/>
        </w:rPr>
      </w:pPr>
      <w:r w:rsidRPr="004B0CF1">
        <w:rPr>
          <w:rFonts w:asciiTheme="minorHAnsi" w:hAnsiTheme="minorHAnsi" w:cstheme="minorHAnsi"/>
        </w:rPr>
        <w:t>EXPERIENCE</w:t>
      </w:r>
    </w:p>
    <w:p w14:paraId="33627171" w14:textId="4BF01A9D" w:rsidR="00AD0805" w:rsidRPr="004B0CF1" w:rsidRDefault="00AD0805" w:rsidP="004647B3">
      <w:pPr>
        <w:spacing w:line="360" w:lineRule="auto"/>
        <w:rPr>
          <w:rFonts w:cstheme="minorHAnsi"/>
          <w:color w:val="6E747A" w:themeColor="text2"/>
        </w:rPr>
      </w:pPr>
      <w:r w:rsidRPr="00CC3C3E">
        <w:rPr>
          <w:rFonts w:cstheme="minorHAnsi"/>
          <w:b/>
          <w:bCs/>
          <w:color w:val="6E747A" w:themeColor="text2"/>
        </w:rPr>
        <w:t xml:space="preserve">Eagle Height </w:t>
      </w:r>
      <w:r w:rsidR="001F7180">
        <w:rPr>
          <w:rFonts w:cstheme="minorHAnsi"/>
          <w:b/>
          <w:bCs/>
          <w:color w:val="6E747A" w:themeColor="text2"/>
        </w:rPr>
        <w:t>Education Centre</w:t>
      </w:r>
      <w:r w:rsidRPr="004B0CF1">
        <w:rPr>
          <w:rFonts w:cstheme="minorHAnsi"/>
          <w:color w:val="6E747A" w:themeColor="text2"/>
        </w:rPr>
        <w:t xml:space="preserve">                                                                                      </w:t>
      </w:r>
    </w:p>
    <w:p w14:paraId="62578B13" w14:textId="48FB0CA6" w:rsidR="00AD0805" w:rsidRPr="004B0CF1" w:rsidRDefault="00AD0805" w:rsidP="004647B3">
      <w:pPr>
        <w:spacing w:line="360" w:lineRule="auto"/>
        <w:rPr>
          <w:rFonts w:cstheme="minorHAnsi"/>
          <w:color w:val="6E747A" w:themeColor="text2"/>
        </w:rPr>
      </w:pPr>
      <w:r w:rsidRPr="00E76A15">
        <w:rPr>
          <w:rFonts w:cstheme="minorHAnsi"/>
          <w:b/>
          <w:bCs/>
          <w:color w:val="6E747A" w:themeColor="text2"/>
        </w:rPr>
        <w:t xml:space="preserve">Position: </w:t>
      </w:r>
      <w:r w:rsidRPr="004B0CF1">
        <w:rPr>
          <w:rFonts w:cstheme="minorHAnsi"/>
          <w:color w:val="6E747A" w:themeColor="text2"/>
        </w:rPr>
        <w:t xml:space="preserve">Teacher/Form Master.                                                            </w:t>
      </w:r>
      <w:r w:rsidR="006C4381" w:rsidRPr="004B0CF1">
        <w:rPr>
          <w:rFonts w:cstheme="minorHAnsi"/>
          <w:color w:val="6E747A" w:themeColor="text2"/>
        </w:rPr>
        <w:t xml:space="preserve">    </w:t>
      </w:r>
      <w:r w:rsidRPr="004B0CF1">
        <w:rPr>
          <w:rFonts w:cstheme="minorHAnsi"/>
          <w:color w:val="6E747A" w:themeColor="text2"/>
        </w:rPr>
        <w:t xml:space="preserve">  </w:t>
      </w:r>
      <w:r w:rsidR="00E371CD">
        <w:rPr>
          <w:rFonts w:cstheme="minorHAnsi"/>
          <w:color w:val="6E747A" w:themeColor="text2"/>
        </w:rPr>
        <w:t xml:space="preserve">               </w:t>
      </w:r>
      <w:r w:rsidR="00897EA5">
        <w:rPr>
          <w:rFonts w:cstheme="minorHAnsi"/>
          <w:color w:val="6E747A" w:themeColor="text2"/>
        </w:rPr>
        <w:t xml:space="preserve"> </w:t>
      </w:r>
      <w:r w:rsidRPr="004B0CF1">
        <w:rPr>
          <w:rFonts w:cstheme="minorHAnsi"/>
          <w:color w:val="6E747A" w:themeColor="text2"/>
        </w:rPr>
        <w:t>2021 - Present</w:t>
      </w:r>
    </w:p>
    <w:p w14:paraId="537F44FF" w14:textId="77777777" w:rsidR="00AD0805" w:rsidRPr="00E76A15" w:rsidRDefault="00AD0805" w:rsidP="004647B3">
      <w:pPr>
        <w:spacing w:line="360" w:lineRule="auto"/>
        <w:rPr>
          <w:rFonts w:cstheme="minorHAnsi"/>
          <w:b/>
          <w:bCs/>
          <w:color w:val="6E747A" w:themeColor="text2"/>
        </w:rPr>
      </w:pPr>
      <w:r w:rsidRPr="00E76A15">
        <w:rPr>
          <w:rFonts w:cstheme="minorHAnsi"/>
          <w:b/>
          <w:bCs/>
          <w:color w:val="6E747A" w:themeColor="text2"/>
        </w:rPr>
        <w:t>Olatunde Prestige Ltd</w:t>
      </w:r>
    </w:p>
    <w:p w14:paraId="5486D675" w14:textId="0DE8A401" w:rsidR="00AD0805" w:rsidRPr="004B0CF1" w:rsidRDefault="00AD0805" w:rsidP="004647B3">
      <w:pPr>
        <w:spacing w:line="360" w:lineRule="auto"/>
        <w:rPr>
          <w:rFonts w:cstheme="minorHAnsi"/>
          <w:color w:val="6E747A" w:themeColor="text2"/>
        </w:rPr>
      </w:pPr>
      <w:r w:rsidRPr="00E76A15">
        <w:rPr>
          <w:rFonts w:cstheme="minorHAnsi"/>
          <w:b/>
          <w:bCs/>
          <w:color w:val="6E747A" w:themeColor="text2"/>
        </w:rPr>
        <w:t xml:space="preserve">Position: </w:t>
      </w:r>
      <w:r w:rsidR="00722F8C">
        <w:rPr>
          <w:rFonts w:cstheme="minorHAnsi"/>
          <w:color w:val="6E747A" w:themeColor="text2"/>
        </w:rPr>
        <w:t xml:space="preserve">Industrial </w:t>
      </w:r>
      <w:r w:rsidR="008F460E">
        <w:rPr>
          <w:rFonts w:cstheme="minorHAnsi"/>
          <w:color w:val="6E747A" w:themeColor="text2"/>
        </w:rPr>
        <w:t>Training( IT)</w:t>
      </w:r>
      <w:r w:rsidR="00722F8C">
        <w:rPr>
          <w:rFonts w:cstheme="minorHAnsi"/>
          <w:color w:val="6E747A" w:themeColor="text2"/>
        </w:rPr>
        <w:t xml:space="preserve">                                                  </w:t>
      </w:r>
      <w:r w:rsidRPr="004B0CF1">
        <w:rPr>
          <w:rFonts w:cstheme="minorHAnsi"/>
          <w:color w:val="6E747A" w:themeColor="text2"/>
        </w:rPr>
        <w:t xml:space="preserve">             </w:t>
      </w:r>
      <w:r w:rsidR="004F0006">
        <w:rPr>
          <w:rFonts w:cstheme="minorHAnsi"/>
          <w:color w:val="6E747A" w:themeColor="text2"/>
        </w:rPr>
        <w:t xml:space="preserve">            </w:t>
      </w:r>
      <w:r w:rsidR="00194BB9">
        <w:rPr>
          <w:rFonts w:cstheme="minorHAnsi"/>
          <w:color w:val="6E747A" w:themeColor="text2"/>
        </w:rPr>
        <w:t xml:space="preserve">   </w:t>
      </w:r>
      <w:r w:rsidR="00897EA5">
        <w:rPr>
          <w:rFonts w:cstheme="minorHAnsi"/>
          <w:color w:val="6E747A" w:themeColor="text2"/>
        </w:rPr>
        <w:t xml:space="preserve"> </w:t>
      </w:r>
      <w:r w:rsidR="004B717E">
        <w:rPr>
          <w:rFonts w:cstheme="minorHAnsi"/>
          <w:color w:val="6E747A" w:themeColor="text2"/>
        </w:rPr>
        <w:t xml:space="preserve"> </w:t>
      </w:r>
      <w:r w:rsidR="004F0006">
        <w:rPr>
          <w:rFonts w:cstheme="minorHAnsi"/>
          <w:color w:val="6E747A" w:themeColor="text2"/>
        </w:rPr>
        <w:t xml:space="preserve"> </w:t>
      </w:r>
      <w:r w:rsidRPr="004B0CF1">
        <w:rPr>
          <w:rFonts w:cstheme="minorHAnsi"/>
          <w:color w:val="6E747A" w:themeColor="text2"/>
        </w:rPr>
        <w:t>2017</w:t>
      </w:r>
    </w:p>
    <w:p w14:paraId="53DE2EF4" w14:textId="49B45B0F" w:rsidR="00AD0805" w:rsidRPr="004B0CF1" w:rsidRDefault="00675ED1" w:rsidP="004647B3">
      <w:pPr>
        <w:spacing w:line="360" w:lineRule="auto"/>
        <w:rPr>
          <w:rFonts w:cstheme="minorHAnsi"/>
          <w:color w:val="6E747A" w:themeColor="text2"/>
        </w:rPr>
      </w:pPr>
      <w:r w:rsidRPr="0060728F">
        <w:rPr>
          <w:rFonts w:cstheme="minorHAnsi"/>
          <w:b/>
          <w:bCs/>
          <w:color w:val="6E747A" w:themeColor="text2"/>
        </w:rPr>
        <w:t>Sheraton</w:t>
      </w:r>
      <w:r w:rsidR="00AD0805" w:rsidRPr="0060728F">
        <w:rPr>
          <w:rFonts w:cstheme="minorHAnsi"/>
          <w:b/>
          <w:bCs/>
          <w:color w:val="6E747A" w:themeColor="text2"/>
        </w:rPr>
        <w:t xml:space="preserve"> Hotel Abuja</w:t>
      </w:r>
      <w:r w:rsidR="00AD0805" w:rsidRPr="004B0CF1">
        <w:rPr>
          <w:rFonts w:cstheme="minorHAnsi"/>
          <w:color w:val="6E747A" w:themeColor="text2"/>
        </w:rPr>
        <w:t>.</w:t>
      </w:r>
    </w:p>
    <w:p w14:paraId="1B757D3B" w14:textId="41DF1DEC" w:rsidR="00AD0805" w:rsidRPr="004B0CF1" w:rsidRDefault="00AD0805" w:rsidP="004647B3">
      <w:pPr>
        <w:spacing w:line="360" w:lineRule="auto"/>
        <w:rPr>
          <w:rFonts w:cstheme="minorHAnsi"/>
          <w:color w:val="6E747A" w:themeColor="text2"/>
        </w:rPr>
      </w:pPr>
      <w:r w:rsidRPr="0060728F">
        <w:rPr>
          <w:rFonts w:cstheme="minorHAnsi"/>
          <w:b/>
          <w:bCs/>
          <w:color w:val="6E747A" w:themeColor="text2"/>
        </w:rPr>
        <w:t>Position:</w:t>
      </w:r>
      <w:r w:rsidRPr="004B0CF1">
        <w:rPr>
          <w:rFonts w:cstheme="minorHAnsi"/>
          <w:color w:val="6E747A" w:themeColor="text2"/>
        </w:rPr>
        <w:t xml:space="preserve"> Concierge.                                                                           </w:t>
      </w:r>
      <w:r w:rsidR="00F5675E" w:rsidRPr="004B0CF1">
        <w:rPr>
          <w:rFonts w:cstheme="minorHAnsi"/>
          <w:color w:val="6E747A" w:themeColor="text2"/>
        </w:rPr>
        <w:t xml:space="preserve">     </w:t>
      </w:r>
      <w:r w:rsidR="004F0006">
        <w:rPr>
          <w:rFonts w:cstheme="minorHAnsi"/>
          <w:color w:val="6E747A" w:themeColor="text2"/>
        </w:rPr>
        <w:t xml:space="preserve">             </w:t>
      </w:r>
      <w:r w:rsidR="00F5675E" w:rsidRPr="004B0CF1">
        <w:rPr>
          <w:rFonts w:cstheme="minorHAnsi"/>
          <w:color w:val="6E747A" w:themeColor="text2"/>
        </w:rPr>
        <w:t xml:space="preserve">   </w:t>
      </w:r>
      <w:r w:rsidR="00194BB9">
        <w:rPr>
          <w:rFonts w:cstheme="minorHAnsi"/>
          <w:color w:val="6E747A" w:themeColor="text2"/>
        </w:rPr>
        <w:t xml:space="preserve">    </w:t>
      </w:r>
      <w:r w:rsidRPr="004B0CF1">
        <w:rPr>
          <w:rFonts w:cstheme="minorHAnsi"/>
          <w:color w:val="6E747A" w:themeColor="text2"/>
        </w:rPr>
        <w:t xml:space="preserve"> </w:t>
      </w:r>
      <w:r w:rsidR="006B0CEE" w:rsidRPr="004B0CF1">
        <w:rPr>
          <w:rFonts w:cstheme="minorHAnsi"/>
          <w:color w:val="6E747A" w:themeColor="text2"/>
        </w:rPr>
        <w:t>2011 -</w:t>
      </w:r>
      <w:r w:rsidR="00125ADE" w:rsidRPr="004B0CF1">
        <w:rPr>
          <w:rFonts w:cstheme="minorHAnsi"/>
          <w:color w:val="6E747A" w:themeColor="text2"/>
        </w:rPr>
        <w:t xml:space="preserve"> 2013</w:t>
      </w:r>
    </w:p>
    <w:p w14:paraId="38179480" w14:textId="77777777" w:rsidR="00AD0805" w:rsidRPr="004B0CF1" w:rsidRDefault="00AD0805" w:rsidP="004647B3">
      <w:pPr>
        <w:pStyle w:val="Heading1"/>
        <w:spacing w:line="360" w:lineRule="auto"/>
        <w:rPr>
          <w:rFonts w:asciiTheme="minorHAnsi" w:hAnsiTheme="minorHAnsi" w:cstheme="minorHAnsi"/>
        </w:rPr>
      </w:pPr>
      <w:r w:rsidRPr="004B0CF1">
        <w:rPr>
          <w:rFonts w:asciiTheme="minorHAnsi" w:hAnsiTheme="minorHAnsi" w:cstheme="minorHAnsi"/>
        </w:rPr>
        <w:t>EDUCATION</w:t>
      </w:r>
    </w:p>
    <w:p w14:paraId="0C45DA58" w14:textId="241607E9" w:rsidR="00DC6C28" w:rsidRPr="004B0CF1" w:rsidRDefault="00AD0805" w:rsidP="004647B3">
      <w:pPr>
        <w:spacing w:line="360" w:lineRule="auto"/>
        <w:rPr>
          <w:rFonts w:cstheme="minorHAnsi"/>
          <w:color w:val="6E747A" w:themeColor="text2"/>
        </w:rPr>
      </w:pPr>
      <w:r w:rsidRPr="004B0CF1">
        <w:rPr>
          <w:rFonts w:cstheme="minorHAnsi"/>
          <w:color w:val="6E747A" w:themeColor="text2"/>
        </w:rPr>
        <w:t>Cross River University Of Technology Calabar</w:t>
      </w:r>
      <w:r w:rsidR="00DC6C28" w:rsidRPr="004B0CF1">
        <w:rPr>
          <w:rFonts w:cstheme="minorHAnsi"/>
          <w:color w:val="6E747A" w:themeColor="text2"/>
        </w:rPr>
        <w:t xml:space="preserve">                     </w:t>
      </w:r>
      <w:r w:rsidR="00443D97" w:rsidRPr="004B0CF1">
        <w:rPr>
          <w:rFonts w:cstheme="minorHAnsi"/>
          <w:color w:val="6E747A" w:themeColor="text2"/>
        </w:rPr>
        <w:t xml:space="preserve">               </w:t>
      </w:r>
      <w:r w:rsidR="00DC6C28" w:rsidRPr="004B0CF1">
        <w:rPr>
          <w:rFonts w:cstheme="minorHAnsi"/>
          <w:color w:val="6E747A" w:themeColor="text2"/>
        </w:rPr>
        <w:t xml:space="preserve">    </w:t>
      </w:r>
      <w:r w:rsidR="004F0006">
        <w:rPr>
          <w:rFonts w:cstheme="minorHAnsi"/>
          <w:color w:val="6E747A" w:themeColor="text2"/>
        </w:rPr>
        <w:t xml:space="preserve">                 </w:t>
      </w:r>
      <w:r w:rsidR="00DC6C28" w:rsidRPr="004B0CF1">
        <w:rPr>
          <w:rFonts w:cstheme="minorHAnsi"/>
          <w:color w:val="6E747A" w:themeColor="text2"/>
        </w:rPr>
        <w:t xml:space="preserve">  </w:t>
      </w:r>
      <w:r w:rsidRPr="004B0CF1">
        <w:rPr>
          <w:rFonts w:cstheme="minorHAnsi"/>
          <w:color w:val="6E747A" w:themeColor="text2"/>
        </w:rPr>
        <w:t>2013</w:t>
      </w:r>
      <w:r w:rsidR="00194BB9">
        <w:rPr>
          <w:rFonts w:cstheme="minorHAnsi"/>
          <w:color w:val="6E747A" w:themeColor="text2"/>
        </w:rPr>
        <w:t xml:space="preserve"> - </w:t>
      </w:r>
      <w:r w:rsidRPr="004B0CF1">
        <w:rPr>
          <w:rFonts w:cstheme="minorHAnsi"/>
          <w:color w:val="6E747A" w:themeColor="text2"/>
        </w:rPr>
        <w:t>201</w:t>
      </w:r>
      <w:r w:rsidR="001C410E" w:rsidRPr="004B0CF1">
        <w:rPr>
          <w:rFonts w:cstheme="minorHAnsi"/>
          <w:color w:val="6E747A" w:themeColor="text2"/>
        </w:rPr>
        <w:t>9</w:t>
      </w:r>
    </w:p>
    <w:p w14:paraId="46073702" w14:textId="130EF964" w:rsidR="009422B4" w:rsidRDefault="00DC6C28" w:rsidP="004647B3">
      <w:pPr>
        <w:spacing w:line="360" w:lineRule="auto"/>
        <w:rPr>
          <w:rFonts w:cstheme="minorHAnsi"/>
          <w:color w:val="6E747A" w:themeColor="text2"/>
        </w:rPr>
      </w:pPr>
      <w:r w:rsidRPr="004B0CF1">
        <w:rPr>
          <w:rFonts w:cstheme="minorHAnsi"/>
          <w:color w:val="6E747A" w:themeColor="text2"/>
        </w:rPr>
        <w:t xml:space="preserve">Wisdom International School </w:t>
      </w:r>
      <w:r w:rsidR="00811A2B">
        <w:rPr>
          <w:rFonts w:cstheme="minorHAnsi"/>
          <w:color w:val="6E747A" w:themeColor="text2"/>
        </w:rPr>
        <w:t>Kwankwashe</w:t>
      </w:r>
      <w:r w:rsidRPr="004B0CF1">
        <w:rPr>
          <w:rFonts w:cstheme="minorHAnsi"/>
          <w:color w:val="6E747A" w:themeColor="text2"/>
        </w:rPr>
        <w:t xml:space="preserve">                                               </w:t>
      </w:r>
      <w:r w:rsidR="0050528F">
        <w:rPr>
          <w:rFonts w:cstheme="minorHAnsi"/>
          <w:color w:val="6E747A" w:themeColor="text2"/>
        </w:rPr>
        <w:t xml:space="preserve">                </w:t>
      </w:r>
      <w:r w:rsidRPr="004B0CF1">
        <w:rPr>
          <w:rFonts w:cstheme="minorHAnsi"/>
          <w:color w:val="6E747A" w:themeColor="text2"/>
        </w:rPr>
        <w:t xml:space="preserve">  2017 </w:t>
      </w:r>
      <w:r w:rsidR="000F1116">
        <w:rPr>
          <w:rFonts w:cstheme="minorHAnsi"/>
          <w:color w:val="6E747A" w:themeColor="text2"/>
        </w:rPr>
        <w:t>–</w:t>
      </w:r>
      <w:r w:rsidR="00DD5B2F">
        <w:rPr>
          <w:rFonts w:cstheme="minorHAnsi"/>
          <w:color w:val="6E747A" w:themeColor="text2"/>
        </w:rPr>
        <w:t xml:space="preserve"> </w:t>
      </w:r>
      <w:r w:rsidRPr="004B0CF1">
        <w:rPr>
          <w:rFonts w:cstheme="minorHAnsi"/>
          <w:color w:val="6E747A" w:themeColor="text2"/>
        </w:rPr>
        <w:t>2011</w:t>
      </w:r>
    </w:p>
    <w:p w14:paraId="3739A2C7" w14:textId="77777777" w:rsidR="000F1116" w:rsidRPr="004B0CF1" w:rsidRDefault="000F1116" w:rsidP="004647B3">
      <w:pPr>
        <w:spacing w:line="360" w:lineRule="auto"/>
        <w:rPr>
          <w:rFonts w:cstheme="minorHAnsi"/>
          <w:color w:val="6E747A" w:themeColor="text2"/>
        </w:rPr>
      </w:pPr>
    </w:p>
    <w:p w14:paraId="3567A2AD" w14:textId="59FFD124" w:rsidR="00270147" w:rsidRPr="004B0CF1" w:rsidRDefault="007C3919" w:rsidP="004647B3">
      <w:pPr>
        <w:spacing w:line="360" w:lineRule="auto"/>
        <w:rPr>
          <w:rFonts w:cstheme="minorHAnsi"/>
          <w:color w:val="6E747A" w:themeColor="text2"/>
        </w:rPr>
      </w:pPr>
      <w:r w:rsidRPr="004B0CF1">
        <w:rPr>
          <w:rFonts w:cstheme="minorHAnsi"/>
          <w:b/>
          <w:bCs/>
          <w:sz w:val="32"/>
          <w:szCs w:val="32"/>
        </w:rPr>
        <w:t xml:space="preserve">CERTIFICATE </w:t>
      </w:r>
      <w:r w:rsidR="00270147" w:rsidRPr="004B0CF1">
        <w:rPr>
          <w:rFonts w:cstheme="minorHAnsi"/>
          <w:b/>
          <w:bCs/>
          <w:sz w:val="32"/>
          <w:szCs w:val="32"/>
        </w:rPr>
        <w:t>OBTAINED</w:t>
      </w:r>
    </w:p>
    <w:p w14:paraId="0CA5B230" w14:textId="77777777" w:rsidR="00AE48D5" w:rsidRDefault="008D4039" w:rsidP="004647B3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Nigerian Society of Engineers </w:t>
      </w:r>
      <w:r w:rsidR="00AE48D5">
        <w:rPr>
          <w:rFonts w:cstheme="minorHAnsi"/>
        </w:rPr>
        <w:t>(NSE) Graduate Membership                      2020</w:t>
      </w:r>
    </w:p>
    <w:p w14:paraId="7A4A3C96" w14:textId="3DFC21B3" w:rsidR="00803416" w:rsidRPr="004B0CF1" w:rsidRDefault="00AE48D5" w:rsidP="004647B3">
      <w:pPr>
        <w:spacing w:line="360" w:lineRule="auto"/>
        <w:rPr>
          <w:rFonts w:cstheme="minorHAnsi"/>
        </w:rPr>
      </w:pPr>
      <w:r>
        <w:rPr>
          <w:rFonts w:cstheme="minorHAnsi"/>
        </w:rPr>
        <w:t>Certificate</w:t>
      </w:r>
      <w:r w:rsidR="00F513CA" w:rsidRPr="004B0CF1">
        <w:rPr>
          <w:rFonts w:cstheme="minorHAnsi"/>
        </w:rPr>
        <w:t xml:space="preserve"> of </w:t>
      </w:r>
      <w:r w:rsidR="00480222">
        <w:rPr>
          <w:rFonts w:cstheme="minorHAnsi"/>
        </w:rPr>
        <w:t>N</w:t>
      </w:r>
      <w:r w:rsidR="00F513CA" w:rsidRPr="004B0CF1">
        <w:rPr>
          <w:rFonts w:cstheme="minorHAnsi"/>
        </w:rPr>
        <w:t xml:space="preserve">ational </w:t>
      </w:r>
      <w:r w:rsidR="00480222">
        <w:rPr>
          <w:rFonts w:cstheme="minorHAnsi"/>
        </w:rPr>
        <w:t xml:space="preserve">Service </w:t>
      </w:r>
      <w:r w:rsidR="00F513CA" w:rsidRPr="004B0CF1">
        <w:rPr>
          <w:rFonts w:cstheme="minorHAnsi"/>
        </w:rPr>
        <w:t xml:space="preserve">(NYSC)                                                        </w:t>
      </w:r>
      <w:r w:rsidR="00803416" w:rsidRPr="004B0CF1">
        <w:rPr>
          <w:rFonts w:cstheme="minorHAnsi"/>
        </w:rPr>
        <w:t>2020</w:t>
      </w:r>
    </w:p>
    <w:p w14:paraId="0C40D77B" w14:textId="09ABFAF4" w:rsidR="0029419A" w:rsidRPr="004B0CF1" w:rsidRDefault="00765716" w:rsidP="004647B3">
      <w:pPr>
        <w:spacing w:line="360" w:lineRule="auto"/>
        <w:rPr>
          <w:rFonts w:cstheme="minorHAnsi"/>
        </w:rPr>
      </w:pPr>
      <w:r w:rsidRPr="004B0CF1">
        <w:rPr>
          <w:rFonts w:cstheme="minorHAnsi"/>
        </w:rPr>
        <w:t>B.Eng.</w:t>
      </w:r>
      <w:r w:rsidR="004D3445" w:rsidRPr="004B0CF1">
        <w:rPr>
          <w:rFonts w:cstheme="minorHAnsi"/>
        </w:rPr>
        <w:t>(Hon) in Mechanical</w:t>
      </w:r>
      <w:r w:rsidRPr="004B0CF1">
        <w:rPr>
          <w:rFonts w:cstheme="minorHAnsi"/>
        </w:rPr>
        <w:t xml:space="preserve"> Engineering</w:t>
      </w:r>
      <w:r w:rsidR="00E71B01" w:rsidRPr="004B0CF1">
        <w:rPr>
          <w:rFonts w:cstheme="minorHAnsi"/>
        </w:rPr>
        <w:t xml:space="preserve">                                                 </w:t>
      </w:r>
      <w:r w:rsidR="00A8395E" w:rsidRPr="004B0CF1">
        <w:rPr>
          <w:rFonts w:cstheme="minorHAnsi"/>
        </w:rPr>
        <w:t xml:space="preserve">     </w:t>
      </w:r>
      <w:r w:rsidR="0029419A" w:rsidRPr="004B0CF1">
        <w:rPr>
          <w:rFonts w:cstheme="minorHAnsi"/>
        </w:rPr>
        <w:t>2019</w:t>
      </w:r>
    </w:p>
    <w:p w14:paraId="36D9302A" w14:textId="329B3ACD" w:rsidR="00E71B01" w:rsidRPr="004B0CF1" w:rsidRDefault="0057583E" w:rsidP="004647B3">
      <w:pPr>
        <w:spacing w:line="360" w:lineRule="auto"/>
        <w:rPr>
          <w:rFonts w:cstheme="minorHAnsi"/>
        </w:rPr>
      </w:pPr>
      <w:r>
        <w:rPr>
          <w:rFonts w:cstheme="minorHAnsi"/>
        </w:rPr>
        <w:t>West African Examination</w:t>
      </w:r>
      <w:r w:rsidR="001B564A">
        <w:rPr>
          <w:rFonts w:cstheme="minorHAnsi"/>
        </w:rPr>
        <w:t xml:space="preserve"> Council (WEAC)</w:t>
      </w:r>
      <w:r w:rsidR="00E71B01" w:rsidRPr="004B0CF1">
        <w:rPr>
          <w:rFonts w:cstheme="minorHAnsi"/>
        </w:rPr>
        <w:t xml:space="preserve">                                       </w:t>
      </w:r>
      <w:r w:rsidR="00F513CA" w:rsidRPr="004B0CF1">
        <w:rPr>
          <w:rFonts w:cstheme="minorHAnsi"/>
        </w:rPr>
        <w:t xml:space="preserve">   </w:t>
      </w:r>
      <w:r w:rsidR="001B564A">
        <w:rPr>
          <w:rFonts w:cstheme="minorHAnsi"/>
        </w:rPr>
        <w:t xml:space="preserve">   </w:t>
      </w:r>
      <w:r w:rsidR="00F513CA" w:rsidRPr="004B0CF1">
        <w:rPr>
          <w:rFonts w:cstheme="minorHAnsi"/>
        </w:rPr>
        <w:t xml:space="preserve">  </w:t>
      </w:r>
      <w:r w:rsidR="00E71B01" w:rsidRPr="004B0CF1">
        <w:rPr>
          <w:rFonts w:cstheme="minorHAnsi"/>
        </w:rPr>
        <w:t xml:space="preserve">2011 </w:t>
      </w:r>
    </w:p>
    <w:p w14:paraId="6621B0F5" w14:textId="0B3F318C" w:rsidR="00451456" w:rsidRPr="004B0CF1" w:rsidRDefault="00F26007" w:rsidP="004647B3">
      <w:pPr>
        <w:spacing w:line="36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noProof/>
          <w:color w:val="6E747A" w:themeColor="text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F27D06" wp14:editId="168C1A26">
                <wp:simplePos x="0" y="0"/>
                <wp:positionH relativeFrom="column">
                  <wp:posOffset>3073400</wp:posOffset>
                </wp:positionH>
                <wp:positionV relativeFrom="paragraph">
                  <wp:posOffset>467360</wp:posOffset>
                </wp:positionV>
                <wp:extent cx="1863725" cy="969645"/>
                <wp:effectExtent l="0" t="0" r="3175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9696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F3D025" w14:textId="77777777" w:rsidR="000149F9" w:rsidRDefault="000149F9" w:rsidP="000149F9">
                            <w:pPr>
                              <w:pStyle w:val="ListBullet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rFonts w:cstheme="minorHAnsi"/>
                                <w:color w:val="6E747A" w:themeColor="text2"/>
                                <w:sz w:val="24"/>
                                <w:szCs w:val="24"/>
                              </w:rPr>
                            </w:pPr>
                            <w:r w:rsidRPr="00685FBA">
                              <w:rPr>
                                <w:rFonts w:cstheme="minorHAnsi"/>
                                <w:color w:val="6E747A" w:themeColor="text2"/>
                                <w:sz w:val="24"/>
                                <w:szCs w:val="24"/>
                              </w:rPr>
                              <w:t>Ability to learn</w:t>
                            </w:r>
                          </w:p>
                          <w:p w14:paraId="3A84DBCE" w14:textId="77777777" w:rsidR="000149F9" w:rsidRDefault="000149F9" w:rsidP="000149F9">
                            <w:pPr>
                              <w:pStyle w:val="ListBullet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rFonts w:cstheme="minorHAnsi"/>
                                <w:color w:val="6E747A" w:themeColor="text2"/>
                                <w:sz w:val="24"/>
                                <w:szCs w:val="24"/>
                              </w:rPr>
                            </w:pPr>
                            <w:r w:rsidRPr="004B0CF1">
                              <w:rPr>
                                <w:rFonts w:cstheme="minorHAnsi"/>
                                <w:color w:val="6E747A" w:themeColor="text2"/>
                                <w:sz w:val="24"/>
                                <w:szCs w:val="24"/>
                              </w:rPr>
                              <w:t xml:space="preserve">Organizational </w:t>
                            </w:r>
                            <w:r>
                              <w:rPr>
                                <w:rFonts w:cstheme="minorHAnsi"/>
                                <w:color w:val="6E747A" w:themeColor="text2"/>
                                <w:sz w:val="24"/>
                                <w:szCs w:val="24"/>
                              </w:rPr>
                              <w:t>skill</w:t>
                            </w:r>
                          </w:p>
                          <w:p w14:paraId="15F148CD" w14:textId="77777777" w:rsidR="000149F9" w:rsidRDefault="000149F9" w:rsidP="000149F9">
                            <w:pPr>
                              <w:pStyle w:val="ListBullet"/>
                              <w:numPr>
                                <w:ilvl w:val="0"/>
                                <w:numId w:val="20"/>
                              </w:numPr>
                              <w:spacing w:line="360" w:lineRule="auto"/>
                              <w:rPr>
                                <w:rFonts w:cstheme="minorHAnsi"/>
                                <w:color w:val="6E747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6E747A" w:themeColor="text2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6482A794" w14:textId="77777777" w:rsidR="000149F9" w:rsidRDefault="00014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27D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pt;margin-top:36.8pt;width:146.75pt;height:76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" stroked="f" strokeweight=".5pt">
                <v:textbox>
                  <w:txbxContent>
                    <w:p w14:paraId="0EF3D025" w14:textId="77777777" w:rsidR="000149F9" w:rsidRDefault="000149F9" w:rsidP="000149F9">
                      <w:pPr>
                        <w:pStyle w:val="ListBullet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rFonts w:cstheme="minorHAnsi"/>
                          <w:color w:val="6E747A" w:themeColor="text2"/>
                          <w:sz w:val="24"/>
                          <w:szCs w:val="24"/>
                        </w:rPr>
                      </w:pPr>
                      <w:r w:rsidRPr="00685FBA">
                        <w:rPr>
                          <w:rFonts w:cstheme="minorHAnsi"/>
                          <w:color w:val="6E747A" w:themeColor="text2"/>
                          <w:sz w:val="24"/>
                          <w:szCs w:val="24"/>
                        </w:rPr>
                        <w:t>Ability to learn</w:t>
                      </w:r>
                    </w:p>
                    <w:p w14:paraId="3A84DBCE" w14:textId="77777777" w:rsidR="000149F9" w:rsidRDefault="000149F9" w:rsidP="000149F9">
                      <w:pPr>
                        <w:pStyle w:val="ListBullet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rFonts w:cstheme="minorHAnsi"/>
                          <w:color w:val="6E747A" w:themeColor="text2"/>
                          <w:sz w:val="24"/>
                          <w:szCs w:val="24"/>
                        </w:rPr>
                      </w:pPr>
                      <w:r w:rsidRPr="004B0CF1">
                        <w:rPr>
                          <w:rFonts w:cstheme="minorHAnsi"/>
                          <w:color w:val="6E747A" w:themeColor="text2"/>
                          <w:sz w:val="24"/>
                          <w:szCs w:val="24"/>
                        </w:rPr>
                        <w:t xml:space="preserve">Organizational </w:t>
                      </w:r>
                      <w:r>
                        <w:rPr>
                          <w:rFonts w:cstheme="minorHAnsi"/>
                          <w:color w:val="6E747A" w:themeColor="text2"/>
                          <w:sz w:val="24"/>
                          <w:szCs w:val="24"/>
                        </w:rPr>
                        <w:t>skill</w:t>
                      </w:r>
                    </w:p>
                    <w:p w14:paraId="15F148CD" w14:textId="77777777" w:rsidR="000149F9" w:rsidRDefault="000149F9" w:rsidP="000149F9">
                      <w:pPr>
                        <w:pStyle w:val="ListBullet"/>
                        <w:numPr>
                          <w:ilvl w:val="0"/>
                          <w:numId w:val="20"/>
                        </w:numPr>
                        <w:spacing w:line="360" w:lineRule="auto"/>
                        <w:rPr>
                          <w:rFonts w:cstheme="minorHAnsi"/>
                          <w:color w:val="6E747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6E747A" w:themeColor="text2"/>
                          <w:sz w:val="24"/>
                          <w:szCs w:val="24"/>
                        </w:rPr>
                        <w:t>Teamwork</w:t>
                      </w:r>
                    </w:p>
                    <w:p w14:paraId="6482A794" w14:textId="77777777" w:rsidR="000149F9" w:rsidRDefault="000149F9"/>
                  </w:txbxContent>
                </v:textbox>
                <w10:wrap type="square"/>
              </v:shape>
            </w:pict>
          </mc:Fallback>
        </mc:AlternateContent>
      </w:r>
      <w:r w:rsidR="00270147" w:rsidRPr="004B0CF1">
        <w:rPr>
          <w:rFonts w:cstheme="minorHAnsi"/>
          <w:b/>
          <w:bCs/>
          <w:sz w:val="32"/>
          <w:szCs w:val="32"/>
        </w:rPr>
        <w:t>SKILLS</w:t>
      </w:r>
    </w:p>
    <w:p w14:paraId="07A6B00A" w14:textId="07BA258C" w:rsidR="000B1B93" w:rsidRDefault="0070012E" w:rsidP="004647B3">
      <w:pPr>
        <w:pStyle w:val="ListBullet"/>
        <w:numPr>
          <w:ilvl w:val="0"/>
          <w:numId w:val="0"/>
        </w:numPr>
        <w:spacing w:line="360" w:lineRule="auto"/>
        <w:ind w:left="216" w:hanging="216"/>
        <w:rPr>
          <w:rFonts w:cstheme="minorHAnsi"/>
          <w:color w:val="6E747A" w:themeColor="text2"/>
          <w:sz w:val="24"/>
          <w:szCs w:val="24"/>
        </w:rPr>
      </w:pPr>
      <w:r>
        <w:rPr>
          <w:rFonts w:cstheme="minorHAnsi"/>
          <w:noProof/>
          <w:color w:val="6E747A" w:themeColor="text2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4D6322" wp14:editId="1211786F">
                <wp:simplePos x="0" y="0"/>
                <wp:positionH relativeFrom="column">
                  <wp:posOffset>180340</wp:posOffset>
                </wp:positionH>
                <wp:positionV relativeFrom="paragraph">
                  <wp:posOffset>128270</wp:posOffset>
                </wp:positionV>
                <wp:extent cx="2054860" cy="1005205"/>
                <wp:effectExtent l="0" t="0" r="254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860" cy="10052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DEC91" w14:textId="77777777" w:rsidR="006C224D" w:rsidRDefault="006C224D" w:rsidP="006C224D">
                            <w:pPr>
                              <w:pStyle w:val="ListBullet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rPr>
                                <w:rFonts w:cstheme="minorHAnsi"/>
                                <w:color w:val="6E747A" w:themeColor="text2"/>
                                <w:sz w:val="24"/>
                                <w:szCs w:val="24"/>
                              </w:rPr>
                            </w:pPr>
                            <w:r w:rsidRPr="004B0CF1">
                              <w:rPr>
                                <w:rFonts w:cstheme="minorHAnsi"/>
                                <w:color w:val="6E747A" w:themeColor="text2"/>
                                <w:sz w:val="24"/>
                                <w:szCs w:val="24"/>
                              </w:rPr>
                              <w:t xml:space="preserve">Computer </w:t>
                            </w:r>
                            <w:r>
                              <w:rPr>
                                <w:rFonts w:cstheme="minorHAnsi"/>
                                <w:color w:val="6E747A" w:themeColor="text2"/>
                                <w:sz w:val="24"/>
                                <w:szCs w:val="24"/>
                              </w:rPr>
                              <w:t>skill</w:t>
                            </w:r>
                          </w:p>
                          <w:p w14:paraId="52A94F8A" w14:textId="77777777" w:rsidR="006C224D" w:rsidRDefault="006C224D" w:rsidP="006C224D">
                            <w:pPr>
                              <w:pStyle w:val="ListBullet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rPr>
                                <w:rFonts w:cstheme="minorHAnsi"/>
                                <w:color w:val="6E747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6E747A" w:themeColor="text2"/>
                                <w:sz w:val="24"/>
                                <w:szCs w:val="24"/>
                              </w:rPr>
                              <w:t xml:space="preserve">Problem solving </w:t>
                            </w:r>
                          </w:p>
                          <w:p w14:paraId="445D4B4E" w14:textId="77777777" w:rsidR="006C224D" w:rsidRDefault="006C224D" w:rsidP="006C224D">
                            <w:pPr>
                              <w:pStyle w:val="ListBullet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rPr>
                                <w:rFonts w:cstheme="minorHAnsi"/>
                                <w:color w:val="6E747A" w:themeColor="text2"/>
                                <w:sz w:val="24"/>
                                <w:szCs w:val="24"/>
                              </w:rPr>
                            </w:pPr>
                            <w:r w:rsidRPr="004C31F4">
                              <w:rPr>
                                <w:rFonts w:cstheme="minorHAnsi"/>
                                <w:color w:val="6E747A" w:themeColor="text2"/>
                                <w:sz w:val="24"/>
                                <w:szCs w:val="24"/>
                              </w:rPr>
                              <w:t xml:space="preserve">Communication skill </w:t>
                            </w:r>
                          </w:p>
                          <w:p w14:paraId="4A1ED7EF" w14:textId="77777777" w:rsidR="006C224D" w:rsidRPr="004C31F4" w:rsidRDefault="006C224D" w:rsidP="005712D3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="360"/>
                              <w:rPr>
                                <w:rFonts w:cstheme="minorHAnsi"/>
                                <w:color w:val="6E747A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1C4EDB8B" w14:textId="77777777" w:rsidR="006C224D" w:rsidRDefault="006C224D" w:rsidP="000C676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ind w:left="720"/>
                              <w:rPr>
                                <w:rFonts w:cstheme="minorHAnsi"/>
                                <w:color w:val="6E747A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6E747A" w:themeColor="text2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</w:p>
                          <w:p w14:paraId="184936AB" w14:textId="77777777" w:rsidR="006C224D" w:rsidRDefault="006C22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D6322" id="Text Box 1" o:spid="_x0000_s1027" type="#_x0000_t202" style="position:absolute;left:0;text-align:left;margin-left:14.2pt;margin-top:10.1pt;width:161.8pt;height:79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" stroked="f" strokeweight=".5pt">
                <v:textbox>
                  <w:txbxContent>
                    <w:p w14:paraId="303DEC91" w14:textId="77777777" w:rsidR="006C224D" w:rsidRDefault="006C224D" w:rsidP="006C224D">
                      <w:pPr>
                        <w:pStyle w:val="ListBullet"/>
                        <w:numPr>
                          <w:ilvl w:val="0"/>
                          <w:numId w:val="19"/>
                        </w:numPr>
                        <w:spacing w:line="360" w:lineRule="auto"/>
                        <w:rPr>
                          <w:rFonts w:cstheme="minorHAnsi"/>
                          <w:color w:val="6E747A" w:themeColor="text2"/>
                          <w:sz w:val="24"/>
                          <w:szCs w:val="24"/>
                        </w:rPr>
                      </w:pPr>
                      <w:r w:rsidRPr="004B0CF1">
                        <w:rPr>
                          <w:rFonts w:cstheme="minorHAnsi"/>
                          <w:color w:val="6E747A" w:themeColor="text2"/>
                          <w:sz w:val="24"/>
                          <w:szCs w:val="24"/>
                        </w:rPr>
                        <w:t xml:space="preserve">Computer </w:t>
                      </w:r>
                      <w:r>
                        <w:rPr>
                          <w:rFonts w:cstheme="minorHAnsi"/>
                          <w:color w:val="6E747A" w:themeColor="text2"/>
                          <w:sz w:val="24"/>
                          <w:szCs w:val="24"/>
                        </w:rPr>
                        <w:t>skill</w:t>
                      </w:r>
                    </w:p>
                    <w:p w14:paraId="52A94F8A" w14:textId="77777777" w:rsidR="006C224D" w:rsidRDefault="006C224D" w:rsidP="006C224D">
                      <w:pPr>
                        <w:pStyle w:val="ListBullet"/>
                        <w:numPr>
                          <w:ilvl w:val="0"/>
                          <w:numId w:val="19"/>
                        </w:numPr>
                        <w:spacing w:line="360" w:lineRule="auto"/>
                        <w:rPr>
                          <w:rFonts w:cstheme="minorHAnsi"/>
                          <w:color w:val="6E747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6E747A" w:themeColor="text2"/>
                          <w:sz w:val="24"/>
                          <w:szCs w:val="24"/>
                        </w:rPr>
                        <w:t xml:space="preserve">Problem solving </w:t>
                      </w:r>
                    </w:p>
                    <w:p w14:paraId="445D4B4E" w14:textId="77777777" w:rsidR="006C224D" w:rsidRDefault="006C224D" w:rsidP="006C224D">
                      <w:pPr>
                        <w:pStyle w:val="ListBullet"/>
                        <w:numPr>
                          <w:ilvl w:val="0"/>
                          <w:numId w:val="19"/>
                        </w:numPr>
                        <w:spacing w:line="360" w:lineRule="auto"/>
                        <w:rPr>
                          <w:rFonts w:cstheme="minorHAnsi"/>
                          <w:color w:val="6E747A" w:themeColor="text2"/>
                          <w:sz w:val="24"/>
                          <w:szCs w:val="24"/>
                        </w:rPr>
                      </w:pPr>
                      <w:r w:rsidRPr="004C31F4">
                        <w:rPr>
                          <w:rFonts w:cstheme="minorHAnsi"/>
                          <w:color w:val="6E747A" w:themeColor="text2"/>
                          <w:sz w:val="24"/>
                          <w:szCs w:val="24"/>
                        </w:rPr>
                        <w:t xml:space="preserve">Communication skill </w:t>
                      </w:r>
                    </w:p>
                    <w:p w14:paraId="4A1ED7EF" w14:textId="77777777" w:rsidR="006C224D" w:rsidRPr="004C31F4" w:rsidRDefault="006C224D" w:rsidP="005712D3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line="360" w:lineRule="auto"/>
                        <w:ind w:left="360"/>
                        <w:rPr>
                          <w:rFonts w:cstheme="minorHAnsi"/>
                          <w:color w:val="6E747A" w:themeColor="text2"/>
                          <w:sz w:val="24"/>
                          <w:szCs w:val="24"/>
                        </w:rPr>
                      </w:pPr>
                    </w:p>
                    <w:p w14:paraId="1C4EDB8B" w14:textId="77777777" w:rsidR="006C224D" w:rsidRDefault="006C224D" w:rsidP="000C676B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line="360" w:lineRule="auto"/>
                        <w:ind w:left="720"/>
                        <w:rPr>
                          <w:rFonts w:cstheme="minorHAnsi"/>
                          <w:color w:val="6E747A" w:themeColor="text2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6E747A" w:themeColor="text2"/>
                          <w:sz w:val="24"/>
                          <w:szCs w:val="24"/>
                        </w:rPr>
                        <w:t xml:space="preserve">                            </w:t>
                      </w:r>
                    </w:p>
                    <w:p w14:paraId="184936AB" w14:textId="77777777" w:rsidR="006C224D" w:rsidRDefault="006C224D"/>
                  </w:txbxContent>
                </v:textbox>
                <w10:wrap type="square"/>
              </v:shape>
            </w:pict>
          </mc:Fallback>
        </mc:AlternateContent>
      </w:r>
    </w:p>
    <w:p w14:paraId="6D9E6F34" w14:textId="576F8E22" w:rsidR="000B1B93" w:rsidRDefault="000B1B93" w:rsidP="004647B3">
      <w:pPr>
        <w:pStyle w:val="ListBullet"/>
        <w:numPr>
          <w:ilvl w:val="0"/>
          <w:numId w:val="0"/>
        </w:numPr>
        <w:spacing w:line="360" w:lineRule="auto"/>
        <w:ind w:left="216" w:hanging="216"/>
        <w:rPr>
          <w:rFonts w:cstheme="minorHAnsi"/>
          <w:color w:val="6E747A" w:themeColor="text2"/>
          <w:sz w:val="24"/>
          <w:szCs w:val="24"/>
        </w:rPr>
      </w:pPr>
    </w:p>
    <w:p w14:paraId="5E2FFD78" w14:textId="77777777" w:rsidR="000B1B93" w:rsidRDefault="000B1B93" w:rsidP="004647B3">
      <w:pPr>
        <w:pStyle w:val="ListBullet"/>
        <w:numPr>
          <w:ilvl w:val="0"/>
          <w:numId w:val="0"/>
        </w:numPr>
        <w:spacing w:line="360" w:lineRule="auto"/>
        <w:ind w:left="216" w:hanging="216"/>
        <w:rPr>
          <w:rFonts w:cstheme="minorHAnsi"/>
          <w:color w:val="6E747A" w:themeColor="text2"/>
          <w:sz w:val="24"/>
          <w:szCs w:val="24"/>
        </w:rPr>
      </w:pPr>
    </w:p>
    <w:p w14:paraId="3095D545" w14:textId="77777777" w:rsidR="000B1B93" w:rsidRDefault="000B1B93" w:rsidP="004647B3">
      <w:pPr>
        <w:pStyle w:val="ListBullet"/>
        <w:numPr>
          <w:ilvl w:val="0"/>
          <w:numId w:val="0"/>
        </w:numPr>
        <w:spacing w:line="360" w:lineRule="auto"/>
        <w:ind w:left="216" w:hanging="216"/>
        <w:rPr>
          <w:rFonts w:cstheme="minorHAnsi"/>
          <w:color w:val="6E747A" w:themeColor="text2"/>
          <w:sz w:val="24"/>
          <w:szCs w:val="24"/>
        </w:rPr>
      </w:pPr>
    </w:p>
    <w:p w14:paraId="0FAA6519" w14:textId="7806DB9C" w:rsidR="000B1B93" w:rsidRDefault="000B1B93" w:rsidP="004647B3">
      <w:pPr>
        <w:pStyle w:val="ListBullet"/>
        <w:numPr>
          <w:ilvl w:val="0"/>
          <w:numId w:val="0"/>
        </w:numPr>
        <w:spacing w:line="360" w:lineRule="auto"/>
        <w:ind w:left="216" w:hanging="216"/>
        <w:rPr>
          <w:rFonts w:cstheme="minorHAnsi"/>
          <w:color w:val="6E747A" w:themeColor="text2"/>
          <w:sz w:val="24"/>
          <w:szCs w:val="24"/>
        </w:rPr>
      </w:pPr>
    </w:p>
    <w:p w14:paraId="2240BCA4" w14:textId="4B7979F5" w:rsidR="00AD0805" w:rsidRPr="000B1B93" w:rsidRDefault="00AD0805" w:rsidP="004647B3">
      <w:pPr>
        <w:pStyle w:val="ListBullet"/>
        <w:numPr>
          <w:ilvl w:val="0"/>
          <w:numId w:val="0"/>
        </w:numPr>
        <w:spacing w:line="360" w:lineRule="auto"/>
        <w:ind w:left="216" w:hanging="216"/>
        <w:rPr>
          <w:rFonts w:cstheme="minorHAnsi"/>
          <w:color w:val="6E747A" w:themeColor="text2"/>
          <w:sz w:val="24"/>
          <w:szCs w:val="24"/>
        </w:rPr>
      </w:pPr>
    </w:p>
    <w:p w14:paraId="67B5CA5D" w14:textId="35089771" w:rsidR="00D9162B" w:rsidRPr="004B0CF1" w:rsidRDefault="00D9162B" w:rsidP="004647B3">
      <w:pPr>
        <w:pStyle w:val="ListBullet"/>
        <w:numPr>
          <w:ilvl w:val="0"/>
          <w:numId w:val="0"/>
        </w:numPr>
        <w:spacing w:line="360" w:lineRule="auto"/>
        <w:rPr>
          <w:rFonts w:cstheme="minorHAnsi"/>
          <w:color w:val="6E747A" w:themeColor="text2"/>
          <w:sz w:val="24"/>
          <w:szCs w:val="24"/>
        </w:rPr>
      </w:pPr>
    </w:p>
    <w:p w14:paraId="2891AC16" w14:textId="71BBAADE" w:rsidR="00E94641" w:rsidRPr="004B0CF1" w:rsidRDefault="00E94641" w:rsidP="004647B3">
      <w:pPr>
        <w:spacing w:line="360" w:lineRule="auto"/>
        <w:rPr>
          <w:rFonts w:cstheme="minorHAnsi"/>
        </w:rPr>
      </w:pPr>
    </w:p>
    <w:sectPr w:rsidR="00E94641" w:rsidRPr="004B0CF1" w:rsidSect="00CE32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DD54" w14:textId="77777777" w:rsidR="009B7210" w:rsidRDefault="009B7210" w:rsidP="00AE48D5">
      <w:pPr>
        <w:spacing w:line="240" w:lineRule="auto"/>
      </w:pPr>
      <w:r>
        <w:separator/>
      </w:r>
    </w:p>
  </w:endnote>
  <w:endnote w:type="continuationSeparator" w:id="0">
    <w:p w14:paraId="608ACC0A" w14:textId="77777777" w:rsidR="009B7210" w:rsidRDefault="009B7210" w:rsidP="00AE48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566EA" w14:textId="77777777" w:rsidR="009B7210" w:rsidRDefault="009B7210" w:rsidP="00AE48D5">
      <w:pPr>
        <w:spacing w:line="240" w:lineRule="auto"/>
      </w:pPr>
      <w:r>
        <w:separator/>
      </w:r>
    </w:p>
  </w:footnote>
  <w:footnote w:type="continuationSeparator" w:id="0">
    <w:p w14:paraId="711141C9" w14:textId="77777777" w:rsidR="009B7210" w:rsidRDefault="009B7210" w:rsidP="00AE48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2807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7698A"/>
    <w:multiLevelType w:val="hybridMultilevel"/>
    <w:tmpl w:val="4EB283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F475A06"/>
    <w:multiLevelType w:val="hybridMultilevel"/>
    <w:tmpl w:val="B47A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148F8"/>
    <w:multiLevelType w:val="hybridMultilevel"/>
    <w:tmpl w:val="122CA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C1744"/>
    <w:multiLevelType w:val="hybridMultilevel"/>
    <w:tmpl w:val="97448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F7F3AF1"/>
    <w:multiLevelType w:val="hybridMultilevel"/>
    <w:tmpl w:val="E9BEB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890396">
    <w:abstractNumId w:val="12"/>
  </w:num>
  <w:num w:numId="2" w16cid:durableId="1699577027">
    <w:abstractNumId w:val="11"/>
  </w:num>
  <w:num w:numId="3" w16cid:durableId="1656958415">
    <w:abstractNumId w:val="18"/>
  </w:num>
  <w:num w:numId="4" w16cid:durableId="826244521">
    <w:abstractNumId w:val="13"/>
  </w:num>
  <w:num w:numId="5" w16cid:durableId="824470913">
    <w:abstractNumId w:val="9"/>
  </w:num>
  <w:num w:numId="6" w16cid:durableId="398601396">
    <w:abstractNumId w:val="7"/>
  </w:num>
  <w:num w:numId="7" w16cid:durableId="1241134594">
    <w:abstractNumId w:val="6"/>
  </w:num>
  <w:num w:numId="8" w16cid:durableId="503280411">
    <w:abstractNumId w:val="5"/>
  </w:num>
  <w:num w:numId="9" w16cid:durableId="273372034">
    <w:abstractNumId w:val="4"/>
  </w:num>
  <w:num w:numId="10" w16cid:durableId="1828861379">
    <w:abstractNumId w:val="8"/>
  </w:num>
  <w:num w:numId="11" w16cid:durableId="2039970536">
    <w:abstractNumId w:val="3"/>
  </w:num>
  <w:num w:numId="12" w16cid:durableId="36315942">
    <w:abstractNumId w:val="2"/>
  </w:num>
  <w:num w:numId="13" w16cid:durableId="1565750263">
    <w:abstractNumId w:val="1"/>
  </w:num>
  <w:num w:numId="14" w16cid:durableId="1029910915">
    <w:abstractNumId w:val="0"/>
  </w:num>
  <w:num w:numId="15" w16cid:durableId="1008605484">
    <w:abstractNumId w:val="15"/>
  </w:num>
  <w:num w:numId="16" w16cid:durableId="37705506">
    <w:abstractNumId w:val="19"/>
  </w:num>
  <w:num w:numId="17" w16cid:durableId="664363849">
    <w:abstractNumId w:val="14"/>
  </w:num>
  <w:num w:numId="18" w16cid:durableId="608974294">
    <w:abstractNumId w:val="10"/>
  </w:num>
  <w:num w:numId="19" w16cid:durableId="1070495243">
    <w:abstractNumId w:val="17"/>
  </w:num>
  <w:num w:numId="20" w16cid:durableId="5223222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05"/>
    <w:rsid w:val="000005E5"/>
    <w:rsid w:val="000149F9"/>
    <w:rsid w:val="000267B9"/>
    <w:rsid w:val="00031E59"/>
    <w:rsid w:val="000621F8"/>
    <w:rsid w:val="00083818"/>
    <w:rsid w:val="000938E2"/>
    <w:rsid w:val="000B0716"/>
    <w:rsid w:val="000B1B93"/>
    <w:rsid w:val="000B2E63"/>
    <w:rsid w:val="000C676B"/>
    <w:rsid w:val="000E488A"/>
    <w:rsid w:val="000F1116"/>
    <w:rsid w:val="001023DA"/>
    <w:rsid w:val="00125ADE"/>
    <w:rsid w:val="001505DD"/>
    <w:rsid w:val="0015720D"/>
    <w:rsid w:val="001812C8"/>
    <w:rsid w:val="001902F8"/>
    <w:rsid w:val="00194BB9"/>
    <w:rsid w:val="001A7EBB"/>
    <w:rsid w:val="001B564A"/>
    <w:rsid w:val="001C410E"/>
    <w:rsid w:val="001D04B6"/>
    <w:rsid w:val="001F6649"/>
    <w:rsid w:val="001F7180"/>
    <w:rsid w:val="00232157"/>
    <w:rsid w:val="00252765"/>
    <w:rsid w:val="00270147"/>
    <w:rsid w:val="00271FE5"/>
    <w:rsid w:val="00273BF2"/>
    <w:rsid w:val="00275A6C"/>
    <w:rsid w:val="0029419A"/>
    <w:rsid w:val="002972D5"/>
    <w:rsid w:val="002E3614"/>
    <w:rsid w:val="00315EBC"/>
    <w:rsid w:val="003319D6"/>
    <w:rsid w:val="0035279F"/>
    <w:rsid w:val="003571FE"/>
    <w:rsid w:val="003A7BC9"/>
    <w:rsid w:val="003C1C23"/>
    <w:rsid w:val="003C4794"/>
    <w:rsid w:val="003C528E"/>
    <w:rsid w:val="003E26CF"/>
    <w:rsid w:val="00426A77"/>
    <w:rsid w:val="00442B3C"/>
    <w:rsid w:val="00443D97"/>
    <w:rsid w:val="00451456"/>
    <w:rsid w:val="004516DA"/>
    <w:rsid w:val="00456C81"/>
    <w:rsid w:val="004647B3"/>
    <w:rsid w:val="004712ED"/>
    <w:rsid w:val="00472764"/>
    <w:rsid w:val="0047470A"/>
    <w:rsid w:val="0047687E"/>
    <w:rsid w:val="00480222"/>
    <w:rsid w:val="004B0CF1"/>
    <w:rsid w:val="004B717E"/>
    <w:rsid w:val="004C31F4"/>
    <w:rsid w:val="004C42D3"/>
    <w:rsid w:val="004D3445"/>
    <w:rsid w:val="004F0006"/>
    <w:rsid w:val="004F7E28"/>
    <w:rsid w:val="0050528F"/>
    <w:rsid w:val="00513055"/>
    <w:rsid w:val="00516930"/>
    <w:rsid w:val="0054126B"/>
    <w:rsid w:val="00556236"/>
    <w:rsid w:val="00556C05"/>
    <w:rsid w:val="005622F3"/>
    <w:rsid w:val="005712D3"/>
    <w:rsid w:val="00575480"/>
    <w:rsid w:val="0057583E"/>
    <w:rsid w:val="0058019D"/>
    <w:rsid w:val="00592679"/>
    <w:rsid w:val="005B7357"/>
    <w:rsid w:val="005C6BFE"/>
    <w:rsid w:val="006017CC"/>
    <w:rsid w:val="0060728F"/>
    <w:rsid w:val="00616CAD"/>
    <w:rsid w:val="006236E5"/>
    <w:rsid w:val="006652A6"/>
    <w:rsid w:val="00675ED1"/>
    <w:rsid w:val="00685FBA"/>
    <w:rsid w:val="006877A9"/>
    <w:rsid w:val="00691024"/>
    <w:rsid w:val="00692EE1"/>
    <w:rsid w:val="006B0CEE"/>
    <w:rsid w:val="006B2122"/>
    <w:rsid w:val="006C224D"/>
    <w:rsid w:val="006C4381"/>
    <w:rsid w:val="006D5692"/>
    <w:rsid w:val="006E76EC"/>
    <w:rsid w:val="0070012E"/>
    <w:rsid w:val="007156AE"/>
    <w:rsid w:val="00722576"/>
    <w:rsid w:val="00722F8C"/>
    <w:rsid w:val="00730C6D"/>
    <w:rsid w:val="0074636F"/>
    <w:rsid w:val="00754EC7"/>
    <w:rsid w:val="00765716"/>
    <w:rsid w:val="00794CF3"/>
    <w:rsid w:val="007C185F"/>
    <w:rsid w:val="007C3919"/>
    <w:rsid w:val="007C5367"/>
    <w:rsid w:val="007D0758"/>
    <w:rsid w:val="007D0EE8"/>
    <w:rsid w:val="007E56E9"/>
    <w:rsid w:val="007F58B2"/>
    <w:rsid w:val="00803416"/>
    <w:rsid w:val="00811A2B"/>
    <w:rsid w:val="00826743"/>
    <w:rsid w:val="0083527B"/>
    <w:rsid w:val="0088055B"/>
    <w:rsid w:val="0088212E"/>
    <w:rsid w:val="00897EA5"/>
    <w:rsid w:val="008A359D"/>
    <w:rsid w:val="008D04B2"/>
    <w:rsid w:val="008D4039"/>
    <w:rsid w:val="008F460E"/>
    <w:rsid w:val="00933C2B"/>
    <w:rsid w:val="009422B4"/>
    <w:rsid w:val="00942BF5"/>
    <w:rsid w:val="00972672"/>
    <w:rsid w:val="00972764"/>
    <w:rsid w:val="0098347B"/>
    <w:rsid w:val="009B7210"/>
    <w:rsid w:val="009C2E03"/>
    <w:rsid w:val="009C46E0"/>
    <w:rsid w:val="009E1178"/>
    <w:rsid w:val="009E7D99"/>
    <w:rsid w:val="009F658B"/>
    <w:rsid w:val="00A11A53"/>
    <w:rsid w:val="00A2163B"/>
    <w:rsid w:val="00A33B84"/>
    <w:rsid w:val="00A7385F"/>
    <w:rsid w:val="00A81AD3"/>
    <w:rsid w:val="00A8395E"/>
    <w:rsid w:val="00A850BC"/>
    <w:rsid w:val="00A85E78"/>
    <w:rsid w:val="00A90427"/>
    <w:rsid w:val="00AD0805"/>
    <w:rsid w:val="00AE414F"/>
    <w:rsid w:val="00AE48D5"/>
    <w:rsid w:val="00AF602C"/>
    <w:rsid w:val="00B04436"/>
    <w:rsid w:val="00B1276A"/>
    <w:rsid w:val="00B201AA"/>
    <w:rsid w:val="00B47420"/>
    <w:rsid w:val="00B5637C"/>
    <w:rsid w:val="00BA2637"/>
    <w:rsid w:val="00BB61BA"/>
    <w:rsid w:val="00BB6612"/>
    <w:rsid w:val="00BC510B"/>
    <w:rsid w:val="00BF3093"/>
    <w:rsid w:val="00C34236"/>
    <w:rsid w:val="00C356F6"/>
    <w:rsid w:val="00C3621B"/>
    <w:rsid w:val="00C437C8"/>
    <w:rsid w:val="00C813AC"/>
    <w:rsid w:val="00C866A8"/>
    <w:rsid w:val="00CB38D0"/>
    <w:rsid w:val="00CB5FA2"/>
    <w:rsid w:val="00CB62C5"/>
    <w:rsid w:val="00CC3C3E"/>
    <w:rsid w:val="00CD450D"/>
    <w:rsid w:val="00CE3296"/>
    <w:rsid w:val="00CE3E27"/>
    <w:rsid w:val="00D02441"/>
    <w:rsid w:val="00D11C30"/>
    <w:rsid w:val="00D31AB7"/>
    <w:rsid w:val="00D37F28"/>
    <w:rsid w:val="00D47E63"/>
    <w:rsid w:val="00D5057B"/>
    <w:rsid w:val="00D543A7"/>
    <w:rsid w:val="00D56E30"/>
    <w:rsid w:val="00D86D66"/>
    <w:rsid w:val="00D87780"/>
    <w:rsid w:val="00D9162B"/>
    <w:rsid w:val="00D969CA"/>
    <w:rsid w:val="00DA7E41"/>
    <w:rsid w:val="00DB2733"/>
    <w:rsid w:val="00DC6C28"/>
    <w:rsid w:val="00DD5B2F"/>
    <w:rsid w:val="00E20055"/>
    <w:rsid w:val="00E204F3"/>
    <w:rsid w:val="00E220AE"/>
    <w:rsid w:val="00E25744"/>
    <w:rsid w:val="00E371CD"/>
    <w:rsid w:val="00E71B01"/>
    <w:rsid w:val="00E72C01"/>
    <w:rsid w:val="00E76A15"/>
    <w:rsid w:val="00E854FF"/>
    <w:rsid w:val="00E94641"/>
    <w:rsid w:val="00E97278"/>
    <w:rsid w:val="00EA2479"/>
    <w:rsid w:val="00EB2686"/>
    <w:rsid w:val="00ED2A59"/>
    <w:rsid w:val="00F15EE7"/>
    <w:rsid w:val="00F257BA"/>
    <w:rsid w:val="00F26007"/>
    <w:rsid w:val="00F2737F"/>
    <w:rsid w:val="00F513CA"/>
    <w:rsid w:val="00F5675E"/>
    <w:rsid w:val="00F64D5F"/>
    <w:rsid w:val="00F651C6"/>
    <w:rsid w:val="00F73945"/>
    <w:rsid w:val="00F73A88"/>
    <w:rsid w:val="00F9426C"/>
    <w:rsid w:val="00FC76F0"/>
    <w:rsid w:val="00FD4D26"/>
    <w:rsid w:val="00FE69CB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6BA3"/>
  <w15:chartTrackingRefBased/>
  <w15:docId w15:val="{C32497BB-BC24-8F49-BC88-DE0B39D9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  <w:style w:type="paragraph" w:customStyle="1" w:styleId="ContactInfo">
    <w:name w:val="Contact Info"/>
    <w:basedOn w:val="Normal"/>
    <w:uiPriority w:val="2"/>
    <w:qFormat/>
    <w:rsid w:val="00AD0805"/>
    <w:pPr>
      <w:spacing w:after="540" w:line="288" w:lineRule="auto"/>
      <w:ind w:right="2880"/>
      <w:contextualSpacing/>
    </w:pPr>
    <w:rPr>
      <w:rFonts w:asciiTheme="majorHAnsi" w:eastAsiaTheme="minorHAnsi" w:hAnsiTheme="majorHAnsi" w:cstheme="minorBidi"/>
      <w:color w:val="7F7F7F" w:themeColor="text1" w:themeTint="80"/>
      <w:szCs w:val="20"/>
      <w:lang w:eastAsia="ja-JP"/>
    </w:rPr>
  </w:style>
  <w:style w:type="paragraph" w:styleId="ListBullet">
    <w:name w:val="List Bullet"/>
    <w:basedOn w:val="Normal"/>
    <w:uiPriority w:val="9"/>
    <w:qFormat/>
    <w:rsid w:val="00AD0805"/>
    <w:pPr>
      <w:numPr>
        <w:numId w:val="15"/>
      </w:numPr>
      <w:spacing w:after="120" w:line="312" w:lineRule="auto"/>
    </w:pPr>
    <w:rPr>
      <w:rFonts w:eastAsiaTheme="minorHAnsi" w:cstheme="minorBid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uiPriority w:val="1"/>
    <w:qFormat/>
    <w:rsid w:val="00AD0805"/>
    <w:pPr>
      <w:spacing w:before="120" w:after="120" w:line="192" w:lineRule="auto"/>
      <w:contextualSpacing/>
    </w:pPr>
    <w:rPr>
      <w:rFonts w:asciiTheme="majorHAnsi" w:eastAsiaTheme="minorHAnsi" w:hAnsiTheme="majorHAnsi" w:cstheme="minorBidi"/>
      <w:b/>
      <w:caps/>
      <w:color w:val="6E747A" w:themeColor="text2"/>
      <w:kern w:val="28"/>
      <w:sz w:val="7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E48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D5"/>
  </w:style>
  <w:style w:type="paragraph" w:styleId="Footer">
    <w:name w:val="footer"/>
    <w:basedOn w:val="Normal"/>
    <w:link w:val="FooterChar"/>
    <w:uiPriority w:val="99"/>
    <w:unhideWhenUsed/>
    <w:rsid w:val="00AE48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D5"/>
  </w:style>
  <w:style w:type="character" w:styleId="UnresolvedMention">
    <w:name w:val="Unresolved Mention"/>
    <w:basedOn w:val="DefaultParagraphFont"/>
    <w:uiPriority w:val="99"/>
    <w:semiHidden/>
    <w:unhideWhenUsed/>
    <w:rsid w:val="00516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ikechukwucharles345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4767DC5-3F0B-424A-AAE8-59AD78912A22%7dtf02786994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%7b84767DC5-3F0B-424A-AAE8-59AD78912A22%7dtf02786994.dotx</Template>
  <TotalTime>3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ik</dc:creator>
  <cp:keywords/>
  <dc:description/>
  <cp:lastModifiedBy>charles ik</cp:lastModifiedBy>
  <cp:revision>4</cp:revision>
  <dcterms:created xsi:type="dcterms:W3CDTF">2023-01-01T06:37:00Z</dcterms:created>
  <dcterms:modified xsi:type="dcterms:W3CDTF">2023-01-01T09:02:00Z</dcterms:modified>
</cp:coreProperties>
</file>